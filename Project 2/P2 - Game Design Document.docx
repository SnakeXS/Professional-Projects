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A04A" w14:textId="6F709011" w:rsidR="00E94641" w:rsidRPr="007A6E7C" w:rsidRDefault="00675EB6" w:rsidP="00675EB6">
      <w:pPr>
        <w:pStyle w:val="Heading1"/>
        <w:jc w:val="center"/>
        <w:rPr>
          <w:rFonts w:asciiTheme="minorHAnsi" w:hAnsiTheme="minorHAnsi" w:cstheme="minorHAnsi"/>
          <w:sz w:val="44"/>
          <w:szCs w:val="44"/>
        </w:rPr>
      </w:pPr>
      <w:r w:rsidRPr="007A6E7C">
        <w:rPr>
          <w:rFonts w:asciiTheme="minorHAnsi" w:hAnsiTheme="minorHAnsi" w:cstheme="minorHAnsi"/>
          <w:sz w:val="44"/>
          <w:szCs w:val="44"/>
        </w:rPr>
        <w:t xml:space="preserve">DIGITAL </w:t>
      </w:r>
      <w:r w:rsidR="00713961" w:rsidRPr="007A6E7C">
        <w:rPr>
          <w:rFonts w:asciiTheme="minorHAnsi" w:hAnsiTheme="minorHAnsi" w:cstheme="minorHAnsi"/>
          <w:sz w:val="44"/>
          <w:szCs w:val="44"/>
        </w:rPr>
        <w:t>SOLVER</w:t>
      </w:r>
    </w:p>
    <w:p w14:paraId="13015B49" w14:textId="3A2E932F" w:rsidR="00675EB6" w:rsidRDefault="00675EB6" w:rsidP="00D4652A">
      <w:pPr>
        <w:jc w:val="center"/>
        <w:rPr>
          <w:rFonts w:cstheme="minorHAnsi"/>
        </w:rPr>
      </w:pPr>
    </w:p>
    <w:p w14:paraId="27D14A6B" w14:textId="6A6F9EF4" w:rsidR="0018149E" w:rsidRPr="00675EB6" w:rsidRDefault="00214CEB" w:rsidP="00D4652A">
      <w:pPr>
        <w:jc w:val="center"/>
        <w:rPr>
          <w:rFonts w:cstheme="minorHAnsi"/>
        </w:rPr>
      </w:pPr>
      <w:r>
        <w:rPr>
          <w:noProof/>
        </w:rPr>
        <w:drawing>
          <wp:inline distT="0" distB="0" distL="0" distR="0" wp14:anchorId="5731EB27" wp14:editId="37C61D2C">
            <wp:extent cx="4911634" cy="3413760"/>
            <wp:effectExtent l="0" t="0" r="3810" b="0"/>
            <wp:docPr id="2025748232" name="Picture 1" descr="A white game controller with black and pink gli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48232" name="Picture 1" descr="A white game controller with black and pink glitch&#10;&#10;Description automatically generated"/>
                    <pic:cNvPicPr/>
                  </pic:nvPicPr>
                  <pic:blipFill>
                    <a:blip r:embed="rId5"/>
                    <a:stretch>
                      <a:fillRect/>
                    </a:stretch>
                  </pic:blipFill>
                  <pic:spPr>
                    <a:xfrm>
                      <a:off x="0" y="0"/>
                      <a:ext cx="4915625" cy="3416534"/>
                    </a:xfrm>
                    <a:prstGeom prst="rect">
                      <a:avLst/>
                    </a:prstGeom>
                  </pic:spPr>
                </pic:pic>
              </a:graphicData>
            </a:graphic>
          </wp:inline>
        </w:drawing>
      </w:r>
    </w:p>
    <w:p w14:paraId="4690EE6E" w14:textId="4117C2CF" w:rsidR="00675EB6" w:rsidRPr="00675EB6" w:rsidRDefault="00675EB6">
      <w:pPr>
        <w:rPr>
          <w:rFonts w:cstheme="minorHAnsi"/>
        </w:rPr>
      </w:pPr>
      <w:r w:rsidRPr="00675EB6">
        <w:rPr>
          <w:rFonts w:cstheme="minorHAnsi"/>
        </w:rPr>
        <w:br w:type="page"/>
      </w:r>
    </w:p>
    <w:p w14:paraId="38980786" w14:textId="74CF628E" w:rsidR="002920DF" w:rsidRDefault="002920DF" w:rsidP="00675EB6">
      <w:pPr>
        <w:pStyle w:val="Heading2"/>
        <w:jc w:val="center"/>
        <w:rPr>
          <w:rFonts w:asciiTheme="minorHAnsi" w:hAnsiTheme="minorHAnsi" w:cstheme="minorHAnsi"/>
          <w:i w:val="0"/>
          <w:iCs w:val="0"/>
          <w:sz w:val="24"/>
          <w:szCs w:val="24"/>
        </w:rPr>
      </w:pPr>
      <w:r w:rsidRPr="00262605">
        <w:rPr>
          <w:rFonts w:asciiTheme="minorHAnsi" w:hAnsiTheme="minorHAnsi" w:cstheme="minorHAnsi"/>
          <w:i w:val="0"/>
          <w:iCs w:val="0"/>
          <w:sz w:val="36"/>
          <w:szCs w:val="36"/>
        </w:rPr>
        <w:lastRenderedPageBreak/>
        <w:t>Game Overview</w:t>
      </w:r>
    </w:p>
    <w:p w14:paraId="6A4646D0" w14:textId="6463922D" w:rsidR="00A15288" w:rsidRDefault="00A15288" w:rsidP="002920DF">
      <w:pPr>
        <w:pStyle w:val="Heading3"/>
        <w:jc w:val="center"/>
        <w:rPr>
          <w:rFonts w:asciiTheme="minorHAnsi" w:hAnsiTheme="minorHAnsi" w:cstheme="minorHAnsi"/>
          <w:sz w:val="24"/>
          <w:szCs w:val="24"/>
        </w:rPr>
      </w:pPr>
      <w:r>
        <w:rPr>
          <w:rFonts w:asciiTheme="minorHAnsi" w:hAnsiTheme="minorHAnsi" w:cstheme="minorHAnsi"/>
          <w:sz w:val="24"/>
          <w:szCs w:val="24"/>
        </w:rPr>
        <w:t>Game Statistics</w:t>
      </w:r>
    </w:p>
    <w:p w14:paraId="40202B5A" w14:textId="29B7BA49" w:rsidR="00A15288" w:rsidRDefault="00A15288" w:rsidP="00A15288">
      <w:pPr>
        <w:pStyle w:val="ListParagraph"/>
        <w:numPr>
          <w:ilvl w:val="0"/>
          <w:numId w:val="19"/>
        </w:numPr>
      </w:pPr>
      <w:r>
        <w:t>Genre: 2D Platformer</w:t>
      </w:r>
    </w:p>
    <w:p w14:paraId="6C1CE804" w14:textId="6971A9B1" w:rsidR="00A15288" w:rsidRDefault="00A15288" w:rsidP="00A15288">
      <w:pPr>
        <w:pStyle w:val="ListParagraph"/>
        <w:numPr>
          <w:ilvl w:val="0"/>
          <w:numId w:val="19"/>
        </w:numPr>
      </w:pPr>
      <w:r>
        <w:t>Players: 1</w:t>
      </w:r>
    </w:p>
    <w:p w14:paraId="7016E7BB" w14:textId="67A37B97" w:rsidR="00A15288" w:rsidRPr="00A15288" w:rsidRDefault="00A15288" w:rsidP="00A15288">
      <w:pPr>
        <w:pStyle w:val="ListParagraph"/>
        <w:numPr>
          <w:ilvl w:val="0"/>
          <w:numId w:val="19"/>
        </w:numPr>
      </w:pPr>
      <w:r>
        <w:t xml:space="preserve">Possible Game Engine: </w:t>
      </w:r>
      <w:proofErr w:type="spellStart"/>
      <w:r>
        <w:t>GDevelop</w:t>
      </w:r>
      <w:proofErr w:type="spellEnd"/>
    </w:p>
    <w:p w14:paraId="479958AA" w14:textId="65117870" w:rsidR="00675EB6" w:rsidRPr="002920DF" w:rsidRDefault="00675EB6" w:rsidP="002920DF">
      <w:pPr>
        <w:pStyle w:val="Heading3"/>
        <w:jc w:val="center"/>
        <w:rPr>
          <w:rFonts w:asciiTheme="minorHAnsi" w:hAnsiTheme="minorHAnsi" w:cstheme="minorHAnsi"/>
          <w:i/>
          <w:iCs/>
          <w:sz w:val="24"/>
          <w:szCs w:val="24"/>
        </w:rPr>
      </w:pPr>
      <w:r w:rsidRPr="002920DF">
        <w:rPr>
          <w:rFonts w:asciiTheme="minorHAnsi" w:hAnsiTheme="minorHAnsi" w:cstheme="minorHAnsi"/>
          <w:sz w:val="24"/>
          <w:szCs w:val="24"/>
        </w:rPr>
        <w:t>Vision Of the Game</w:t>
      </w:r>
    </w:p>
    <w:p w14:paraId="185D9A8A" w14:textId="2D5C3789" w:rsidR="009D2ADD" w:rsidRDefault="004F5444" w:rsidP="009D2ADD">
      <w:pPr>
        <w:pStyle w:val="ListParagraph"/>
        <w:numPr>
          <w:ilvl w:val="0"/>
          <w:numId w:val="15"/>
        </w:numPr>
        <w:rPr>
          <w:rFonts w:cstheme="minorHAnsi"/>
        </w:rPr>
      </w:pPr>
      <w:r>
        <w:rPr>
          <w:rFonts w:cstheme="minorHAnsi"/>
        </w:rPr>
        <w:t>The target audience for this game is for those wishing to learn a bit or re-learn some skills in a more interactive manner.</w:t>
      </w:r>
    </w:p>
    <w:p w14:paraId="23931688" w14:textId="2F1A6876" w:rsidR="00AF231F" w:rsidRPr="009D2ADD" w:rsidRDefault="00AF231F" w:rsidP="009D2ADD">
      <w:pPr>
        <w:pStyle w:val="ListParagraph"/>
        <w:numPr>
          <w:ilvl w:val="0"/>
          <w:numId w:val="15"/>
        </w:numPr>
        <w:rPr>
          <w:rFonts w:cstheme="minorHAnsi"/>
        </w:rPr>
      </w:pPr>
      <w:r>
        <w:rPr>
          <w:rFonts w:cstheme="minorHAnsi"/>
        </w:rPr>
        <w:t xml:space="preserve">This can also be shown to those who seem to believe that video games do not </w:t>
      </w:r>
      <w:proofErr w:type="gramStart"/>
      <w:r>
        <w:rPr>
          <w:rFonts w:cstheme="minorHAnsi"/>
        </w:rPr>
        <w:t>help out</w:t>
      </w:r>
      <w:proofErr w:type="gramEnd"/>
      <w:r>
        <w:rPr>
          <w:rFonts w:cstheme="minorHAnsi"/>
        </w:rPr>
        <w:t xml:space="preserve"> in this type of context or method.</w:t>
      </w:r>
    </w:p>
    <w:p w14:paraId="529D0F33" w14:textId="27CC587F" w:rsidR="00675EB6" w:rsidRPr="002920DF" w:rsidRDefault="00675EB6" w:rsidP="002920DF">
      <w:pPr>
        <w:pStyle w:val="Heading3"/>
        <w:jc w:val="center"/>
        <w:rPr>
          <w:rFonts w:asciiTheme="minorHAnsi" w:hAnsiTheme="minorHAnsi" w:cstheme="minorHAnsi"/>
          <w:i/>
          <w:iCs/>
          <w:sz w:val="24"/>
          <w:szCs w:val="24"/>
        </w:rPr>
      </w:pPr>
      <w:r w:rsidRPr="002920DF">
        <w:rPr>
          <w:rFonts w:asciiTheme="minorHAnsi" w:hAnsiTheme="minorHAnsi" w:cstheme="minorHAnsi"/>
          <w:sz w:val="24"/>
          <w:szCs w:val="24"/>
        </w:rPr>
        <w:t>Intended Learning Objectives</w:t>
      </w:r>
    </w:p>
    <w:p w14:paraId="0B675F3F" w14:textId="3878303C" w:rsidR="009D2ADD" w:rsidRDefault="00AF231F" w:rsidP="009D2ADD">
      <w:pPr>
        <w:pStyle w:val="ListParagraph"/>
        <w:numPr>
          <w:ilvl w:val="0"/>
          <w:numId w:val="16"/>
        </w:numPr>
        <w:rPr>
          <w:rFonts w:cstheme="minorHAnsi"/>
        </w:rPr>
      </w:pPr>
      <w:r>
        <w:rPr>
          <w:rFonts w:cstheme="minorHAnsi"/>
        </w:rPr>
        <w:t>The game’s learning objectives will be focusing on giving the person an understanding of basic and some advanced concepts that are usually learned in educational areas.</w:t>
      </w:r>
    </w:p>
    <w:p w14:paraId="108178C3" w14:textId="32F4BC85" w:rsidR="00AF231F" w:rsidRPr="009D2ADD" w:rsidRDefault="00C42AD9" w:rsidP="009D2ADD">
      <w:pPr>
        <w:pStyle w:val="ListParagraph"/>
        <w:numPr>
          <w:ilvl w:val="0"/>
          <w:numId w:val="16"/>
        </w:numPr>
        <w:rPr>
          <w:rFonts w:cstheme="minorHAnsi"/>
        </w:rPr>
      </w:pPr>
      <w:r>
        <w:rPr>
          <w:rFonts w:cstheme="minorHAnsi"/>
        </w:rPr>
        <w:t>It won’t be forgotten either that it is a game and will still have techniques taught to the player that will assist them during the entirety of the video game.</w:t>
      </w:r>
    </w:p>
    <w:p w14:paraId="6BDB8558" w14:textId="4937A953" w:rsidR="00675EB6" w:rsidRPr="002920DF" w:rsidRDefault="0040160C" w:rsidP="002920DF">
      <w:pPr>
        <w:pStyle w:val="Heading3"/>
        <w:jc w:val="center"/>
        <w:rPr>
          <w:rFonts w:asciiTheme="minorHAnsi" w:hAnsiTheme="minorHAnsi" w:cstheme="minorHAnsi"/>
          <w:i/>
          <w:iCs/>
          <w:sz w:val="24"/>
          <w:szCs w:val="24"/>
        </w:rPr>
      </w:pPr>
      <w:r>
        <w:rPr>
          <w:rFonts w:asciiTheme="minorHAnsi" w:hAnsiTheme="minorHAnsi" w:cstheme="minorHAnsi"/>
          <w:sz w:val="24"/>
          <w:szCs w:val="24"/>
        </w:rPr>
        <w:t>How This Will Be Achieved</w:t>
      </w:r>
    </w:p>
    <w:p w14:paraId="4EF68027" w14:textId="5D87EFFC" w:rsidR="00675EB6" w:rsidRDefault="001D3B30" w:rsidP="009D2ADD">
      <w:pPr>
        <w:pStyle w:val="ListParagraph"/>
        <w:numPr>
          <w:ilvl w:val="0"/>
          <w:numId w:val="17"/>
        </w:numPr>
        <w:rPr>
          <w:rFonts w:cstheme="minorHAnsi"/>
        </w:rPr>
      </w:pPr>
      <w:r>
        <w:rPr>
          <w:rFonts w:cstheme="minorHAnsi"/>
        </w:rPr>
        <w:t>At the first part of the game, the learning will start out small and never try to overwhelm the player with too much.</w:t>
      </w:r>
    </w:p>
    <w:p w14:paraId="59FF7244" w14:textId="3056214C" w:rsidR="009D2ADD" w:rsidRDefault="001D3B30" w:rsidP="009D2ADD">
      <w:pPr>
        <w:pStyle w:val="ListParagraph"/>
        <w:numPr>
          <w:ilvl w:val="0"/>
          <w:numId w:val="17"/>
        </w:numPr>
        <w:rPr>
          <w:rFonts w:cstheme="minorHAnsi"/>
        </w:rPr>
      </w:pPr>
      <w:r>
        <w:rPr>
          <w:rFonts w:cstheme="minorHAnsi"/>
        </w:rPr>
        <w:t>The game will also have tips and give vital information as well the more the player progresses through it all.</w:t>
      </w:r>
    </w:p>
    <w:p w14:paraId="310BEC96" w14:textId="30714404" w:rsidR="001D3B30" w:rsidRPr="009D2ADD" w:rsidRDefault="001D3B30" w:rsidP="009D2ADD">
      <w:pPr>
        <w:pStyle w:val="ListParagraph"/>
        <w:numPr>
          <w:ilvl w:val="0"/>
          <w:numId w:val="17"/>
        </w:numPr>
        <w:rPr>
          <w:rFonts w:cstheme="minorHAnsi"/>
        </w:rPr>
      </w:pPr>
      <w:r>
        <w:rPr>
          <w:rFonts w:cstheme="minorHAnsi"/>
        </w:rPr>
        <w:lastRenderedPageBreak/>
        <w:t>As the progression increases, the content provided will also become more advanced.</w:t>
      </w:r>
    </w:p>
    <w:p w14:paraId="34D256F1" w14:textId="295FDC97" w:rsidR="00675EB6" w:rsidRPr="002920DF" w:rsidRDefault="00675EB6" w:rsidP="002920DF">
      <w:pPr>
        <w:pStyle w:val="Heading3"/>
        <w:jc w:val="center"/>
        <w:rPr>
          <w:rFonts w:asciiTheme="minorHAnsi" w:hAnsiTheme="minorHAnsi" w:cstheme="minorHAnsi"/>
          <w:i/>
          <w:iCs/>
          <w:sz w:val="24"/>
          <w:szCs w:val="24"/>
        </w:rPr>
      </w:pPr>
      <w:r w:rsidRPr="002920DF">
        <w:rPr>
          <w:rFonts w:asciiTheme="minorHAnsi" w:hAnsiTheme="minorHAnsi" w:cstheme="minorHAnsi"/>
          <w:sz w:val="24"/>
          <w:szCs w:val="24"/>
        </w:rPr>
        <w:t>Gameplay Loop</w:t>
      </w:r>
    </w:p>
    <w:p w14:paraId="5D9E5D54" w14:textId="662E2B11" w:rsidR="00675EB6" w:rsidRPr="00152480" w:rsidRDefault="00B37610" w:rsidP="00214CEB">
      <w:r>
        <w:rPr>
          <w:noProof/>
        </w:rPr>
        <w:drawing>
          <wp:inline distT="0" distB="0" distL="0" distR="0" wp14:anchorId="2F44275D" wp14:editId="1AFC9007">
            <wp:extent cx="5935980" cy="3200400"/>
            <wp:effectExtent l="0" t="0" r="7620" b="0"/>
            <wp:docPr id="44305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200400"/>
                    </a:xfrm>
                    <a:prstGeom prst="rect">
                      <a:avLst/>
                    </a:prstGeom>
                    <a:noFill/>
                    <a:ln>
                      <a:noFill/>
                    </a:ln>
                  </pic:spPr>
                </pic:pic>
              </a:graphicData>
            </a:graphic>
          </wp:inline>
        </w:drawing>
      </w:r>
    </w:p>
    <w:p w14:paraId="0970E44D" w14:textId="2A216BA7" w:rsidR="00675EB6" w:rsidRPr="002920DF" w:rsidRDefault="00675EB6" w:rsidP="002920DF">
      <w:pPr>
        <w:pStyle w:val="Heading3"/>
        <w:jc w:val="center"/>
        <w:rPr>
          <w:rFonts w:asciiTheme="minorHAnsi" w:hAnsiTheme="minorHAnsi" w:cstheme="minorHAnsi"/>
          <w:i/>
          <w:iCs/>
          <w:sz w:val="24"/>
          <w:szCs w:val="24"/>
        </w:rPr>
      </w:pPr>
      <w:r w:rsidRPr="002920DF">
        <w:rPr>
          <w:rFonts w:asciiTheme="minorHAnsi" w:hAnsiTheme="minorHAnsi" w:cstheme="minorHAnsi"/>
          <w:sz w:val="24"/>
          <w:szCs w:val="24"/>
        </w:rPr>
        <w:t>How the Gameplay connects to the Learning Objective</w:t>
      </w:r>
    </w:p>
    <w:p w14:paraId="6909894E" w14:textId="79201A5A" w:rsidR="00A82CD4" w:rsidRDefault="00FB5B1F" w:rsidP="00FB5B1F">
      <w:pPr>
        <w:pStyle w:val="ListParagraph"/>
        <w:numPr>
          <w:ilvl w:val="0"/>
          <w:numId w:val="18"/>
        </w:numPr>
        <w:rPr>
          <w:rFonts w:cstheme="minorHAnsi"/>
        </w:rPr>
      </w:pPr>
      <w:r>
        <w:rPr>
          <w:rFonts w:cstheme="minorHAnsi"/>
        </w:rPr>
        <w:t>The game itself will give the player a few showcases of what they would be learning about as the level begins.</w:t>
      </w:r>
    </w:p>
    <w:p w14:paraId="13DF3346" w14:textId="607FE21A" w:rsidR="00FB5B1F" w:rsidRPr="00FB5B1F" w:rsidRDefault="00FB5B1F" w:rsidP="00FB5B1F">
      <w:pPr>
        <w:pStyle w:val="ListParagraph"/>
        <w:numPr>
          <w:ilvl w:val="0"/>
          <w:numId w:val="18"/>
        </w:numPr>
        <w:rPr>
          <w:rFonts w:cstheme="minorHAnsi"/>
        </w:rPr>
      </w:pPr>
      <w:r>
        <w:rPr>
          <w:rFonts w:cstheme="minorHAnsi"/>
        </w:rPr>
        <w:t xml:space="preserve">If the player is incorrect or cannot get through a certain obstacle, the game will </w:t>
      </w:r>
      <w:proofErr w:type="gramStart"/>
      <w:r>
        <w:rPr>
          <w:rFonts w:cstheme="minorHAnsi"/>
        </w:rPr>
        <w:t>help out</w:t>
      </w:r>
      <w:proofErr w:type="gramEnd"/>
      <w:r>
        <w:rPr>
          <w:rFonts w:cstheme="minorHAnsi"/>
        </w:rPr>
        <w:t xml:space="preserve"> the player and tell them what needs to be done or what was wrong with their actions as it relates to their learning and understanding.</w:t>
      </w:r>
    </w:p>
    <w:p w14:paraId="0F2FEB07" w14:textId="053FB8AA" w:rsidR="00675EB6" w:rsidRPr="002920DF" w:rsidRDefault="00675EB6" w:rsidP="002920DF">
      <w:pPr>
        <w:pStyle w:val="Heading3"/>
        <w:jc w:val="center"/>
        <w:rPr>
          <w:rFonts w:asciiTheme="minorHAnsi" w:hAnsiTheme="minorHAnsi" w:cstheme="minorHAnsi"/>
          <w:i/>
          <w:iCs/>
          <w:sz w:val="24"/>
          <w:szCs w:val="24"/>
        </w:rPr>
      </w:pPr>
      <w:r w:rsidRPr="002920DF">
        <w:rPr>
          <w:rFonts w:asciiTheme="minorHAnsi" w:hAnsiTheme="minorHAnsi" w:cstheme="minorHAnsi"/>
          <w:sz w:val="24"/>
          <w:szCs w:val="24"/>
        </w:rPr>
        <w:lastRenderedPageBreak/>
        <w:t>Concept Art</w:t>
      </w:r>
    </w:p>
    <w:p w14:paraId="789C02D5" w14:textId="32C74B1D" w:rsidR="00011F43" w:rsidRDefault="006E3DDA" w:rsidP="00011F43">
      <w:r>
        <w:rPr>
          <w:noProof/>
        </w:rPr>
        <w:drawing>
          <wp:inline distT="0" distB="0" distL="0" distR="0" wp14:anchorId="2299555B" wp14:editId="65024A92">
            <wp:extent cx="3756554" cy="2362200"/>
            <wp:effectExtent l="0" t="0" r="0" b="0"/>
            <wp:docPr id="1878185600" name="Picture 1" descr="A black rectangle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85600" name="Picture 1" descr="A black rectangle on a grey background&#10;&#10;Description automatically generated"/>
                    <pic:cNvPicPr/>
                  </pic:nvPicPr>
                  <pic:blipFill>
                    <a:blip r:embed="rId7"/>
                    <a:stretch>
                      <a:fillRect/>
                    </a:stretch>
                  </pic:blipFill>
                  <pic:spPr>
                    <a:xfrm>
                      <a:off x="0" y="0"/>
                      <a:ext cx="3765083" cy="2367563"/>
                    </a:xfrm>
                    <a:prstGeom prst="rect">
                      <a:avLst/>
                    </a:prstGeom>
                  </pic:spPr>
                </pic:pic>
              </a:graphicData>
            </a:graphic>
          </wp:inline>
        </w:drawing>
      </w:r>
    </w:p>
    <w:p w14:paraId="5420F20C" w14:textId="295B3F68" w:rsidR="006E3DDA" w:rsidRDefault="006E3DDA" w:rsidP="00011F43">
      <w:proofErr w:type="gramStart"/>
      <w:r>
        <w:t>Similar to</w:t>
      </w:r>
      <w:proofErr w:type="gramEnd"/>
      <w:r>
        <w:t xml:space="preserve"> one of the games I am working </w:t>
      </w:r>
      <w:proofErr w:type="gramStart"/>
      <w:r>
        <w:t>in</w:t>
      </w:r>
      <w:proofErr w:type="gramEnd"/>
      <w:r>
        <w:t>, this one will have a GUI in one of the corners of the screen to help keep track of what the player has at their disposal and what their current condition is.</w:t>
      </w:r>
    </w:p>
    <w:p w14:paraId="7F94038C" w14:textId="77777777" w:rsidR="006E3DDA" w:rsidRDefault="006E3DDA" w:rsidP="00011F43"/>
    <w:p w14:paraId="31B1CF24" w14:textId="4CDCC108" w:rsidR="006E3DDA" w:rsidRDefault="006E3DDA" w:rsidP="00011F43">
      <w:r>
        <w:rPr>
          <w:noProof/>
        </w:rPr>
        <w:drawing>
          <wp:inline distT="0" distB="0" distL="0" distR="0" wp14:anchorId="4BE629F8" wp14:editId="5E6843FA">
            <wp:extent cx="3672840" cy="1192496"/>
            <wp:effectExtent l="0" t="0" r="3810" b="8255"/>
            <wp:docPr id="95511394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3944" name="Picture 1" descr="A black text on a white background&#10;&#10;Description automatically generated"/>
                    <pic:cNvPicPr/>
                  </pic:nvPicPr>
                  <pic:blipFill>
                    <a:blip r:embed="rId8"/>
                    <a:stretch>
                      <a:fillRect/>
                    </a:stretch>
                  </pic:blipFill>
                  <pic:spPr>
                    <a:xfrm>
                      <a:off x="0" y="0"/>
                      <a:ext cx="3682165" cy="1195524"/>
                    </a:xfrm>
                    <a:prstGeom prst="rect">
                      <a:avLst/>
                    </a:prstGeom>
                  </pic:spPr>
                </pic:pic>
              </a:graphicData>
            </a:graphic>
          </wp:inline>
        </w:drawing>
      </w:r>
    </w:p>
    <w:p w14:paraId="0CEB706D" w14:textId="651338F3" w:rsidR="00C40D91" w:rsidRPr="00011F43" w:rsidRDefault="006E3DDA" w:rsidP="00011F43">
      <w:r>
        <w:t xml:space="preserve">There will also be notes within the game </w:t>
      </w:r>
      <w:proofErr w:type="gramStart"/>
      <w:r>
        <w:t>similar to</w:t>
      </w:r>
      <w:proofErr w:type="gramEnd"/>
      <w:r>
        <w:t xml:space="preserve"> this that will help the player. These will pop in and out at times to not take up the entire screen or block the player’s view at any time during their experience.</w:t>
      </w:r>
    </w:p>
    <w:sectPr w:rsidR="00C40D91" w:rsidRPr="0001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B1408"/>
    <w:multiLevelType w:val="hybridMultilevel"/>
    <w:tmpl w:val="5AD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C05484"/>
    <w:multiLevelType w:val="hybridMultilevel"/>
    <w:tmpl w:val="322A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4484671"/>
    <w:multiLevelType w:val="hybridMultilevel"/>
    <w:tmpl w:val="501A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E424E"/>
    <w:multiLevelType w:val="hybridMultilevel"/>
    <w:tmpl w:val="D196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041BC"/>
    <w:multiLevelType w:val="hybridMultilevel"/>
    <w:tmpl w:val="0D38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B9565E2"/>
    <w:multiLevelType w:val="hybridMultilevel"/>
    <w:tmpl w:val="AC74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250020">
    <w:abstractNumId w:val="13"/>
  </w:num>
  <w:num w:numId="2" w16cid:durableId="1644775088">
    <w:abstractNumId w:val="11"/>
  </w:num>
  <w:num w:numId="3" w16cid:durableId="366761969">
    <w:abstractNumId w:val="18"/>
  </w:num>
  <w:num w:numId="4" w16cid:durableId="1088503972">
    <w:abstractNumId w:val="14"/>
  </w:num>
  <w:num w:numId="5" w16cid:durableId="394091383">
    <w:abstractNumId w:val="9"/>
  </w:num>
  <w:num w:numId="6" w16cid:durableId="1951350883">
    <w:abstractNumId w:val="7"/>
  </w:num>
  <w:num w:numId="7" w16cid:durableId="1262225178">
    <w:abstractNumId w:val="6"/>
  </w:num>
  <w:num w:numId="8" w16cid:durableId="468017916">
    <w:abstractNumId w:val="5"/>
  </w:num>
  <w:num w:numId="9" w16cid:durableId="2116825232">
    <w:abstractNumId w:val="4"/>
  </w:num>
  <w:num w:numId="10" w16cid:durableId="2123570504">
    <w:abstractNumId w:val="8"/>
  </w:num>
  <w:num w:numId="11" w16cid:durableId="1581330683">
    <w:abstractNumId w:val="3"/>
  </w:num>
  <w:num w:numId="12" w16cid:durableId="1195272740">
    <w:abstractNumId w:val="2"/>
  </w:num>
  <w:num w:numId="13" w16cid:durableId="876085622">
    <w:abstractNumId w:val="1"/>
  </w:num>
  <w:num w:numId="14" w16cid:durableId="587731064">
    <w:abstractNumId w:val="0"/>
  </w:num>
  <w:num w:numId="15" w16cid:durableId="1605072956">
    <w:abstractNumId w:val="17"/>
  </w:num>
  <w:num w:numId="16" w16cid:durableId="1080953208">
    <w:abstractNumId w:val="19"/>
  </w:num>
  <w:num w:numId="17" w16cid:durableId="1536313501">
    <w:abstractNumId w:val="10"/>
  </w:num>
  <w:num w:numId="18" w16cid:durableId="977221043">
    <w:abstractNumId w:val="15"/>
  </w:num>
  <w:num w:numId="19" w16cid:durableId="1450735080">
    <w:abstractNumId w:val="12"/>
  </w:num>
  <w:num w:numId="20" w16cid:durableId="18012672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2A"/>
    <w:rsid w:val="000005E5"/>
    <w:rsid w:val="00011F43"/>
    <w:rsid w:val="00152480"/>
    <w:rsid w:val="0018149E"/>
    <w:rsid w:val="001D3B30"/>
    <w:rsid w:val="00214CEB"/>
    <w:rsid w:val="00262605"/>
    <w:rsid w:val="002920DF"/>
    <w:rsid w:val="0040160C"/>
    <w:rsid w:val="00442B3C"/>
    <w:rsid w:val="004F5444"/>
    <w:rsid w:val="005F71EB"/>
    <w:rsid w:val="00675EB6"/>
    <w:rsid w:val="006E3DDA"/>
    <w:rsid w:val="00713961"/>
    <w:rsid w:val="007A6E7C"/>
    <w:rsid w:val="007D3E4C"/>
    <w:rsid w:val="009D2ADD"/>
    <w:rsid w:val="00A15288"/>
    <w:rsid w:val="00A82CD4"/>
    <w:rsid w:val="00AF231F"/>
    <w:rsid w:val="00B37610"/>
    <w:rsid w:val="00BF776F"/>
    <w:rsid w:val="00C40D91"/>
    <w:rsid w:val="00C42AD9"/>
    <w:rsid w:val="00D4652A"/>
    <w:rsid w:val="00D87780"/>
    <w:rsid w:val="00DA49B6"/>
    <w:rsid w:val="00E94641"/>
    <w:rsid w:val="00FB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2E77"/>
  <w15:chartTrackingRefBased/>
  <w15:docId w15:val="{1E514511-F209-4068-9B7C-4FE71A24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9D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Local\Packages\Microsoft.Office.Desktop_8wekyb3d8bbwe\LocalCache\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257</TotalTime>
  <Pages>4</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Lyricismly</dc:creator>
  <cp:lastModifiedBy>Elijah Washington</cp:lastModifiedBy>
  <cp:revision>14</cp:revision>
  <dcterms:created xsi:type="dcterms:W3CDTF">2023-10-06T23:26:00Z</dcterms:created>
  <dcterms:modified xsi:type="dcterms:W3CDTF">2023-10-07T03:50:00Z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