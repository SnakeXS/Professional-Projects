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39EA" w14:textId="78A32F52" w:rsidR="00E94641" w:rsidRDefault="00954CC3" w:rsidP="00240AA1">
      <w:pPr>
        <w:pStyle w:val="Heading1"/>
        <w:jc w:val="center"/>
      </w:pPr>
      <w:r>
        <w:t xml:space="preserve">IMED Project 2 </w:t>
      </w:r>
      <w:r w:rsidR="00240AA1">
        <w:t>Project Plan</w:t>
      </w:r>
    </w:p>
    <w:p w14:paraId="2801626D" w14:textId="54185744" w:rsidR="00240AA1" w:rsidRDefault="00240AA1" w:rsidP="00240AA1">
      <w:pPr>
        <w:pStyle w:val="ListParagraph"/>
        <w:numPr>
          <w:ilvl w:val="0"/>
          <w:numId w:val="15"/>
        </w:numPr>
      </w:pPr>
      <w:r>
        <w:t>Work on Project II Evaluations during different time periods and free-time periods. Friday is a good day to do a lot more since there are no classes that day.</w:t>
      </w:r>
    </w:p>
    <w:p w14:paraId="7FFF68F0" w14:textId="3C296307" w:rsidR="00954CC3" w:rsidRDefault="00954CC3" w:rsidP="00240AA1">
      <w:pPr>
        <w:pStyle w:val="ListParagraph"/>
        <w:numPr>
          <w:ilvl w:val="0"/>
          <w:numId w:val="15"/>
        </w:numPr>
      </w:pPr>
      <w:r>
        <w:t>Attempt to make it to all required and non-required meetups regarding IMED 498</w:t>
      </w:r>
      <w:r w:rsidR="00A764AF">
        <w:t xml:space="preserve"> (</w:t>
      </w:r>
      <w:r w:rsidR="00C57B40">
        <w:t>i</w:t>
      </w:r>
      <w:r w:rsidR="00A764AF">
        <w:t>ncluding BYOP days)</w:t>
      </w:r>
      <w:r>
        <w:t>.</w:t>
      </w:r>
    </w:p>
    <w:p w14:paraId="79D0CE37" w14:textId="28A67328" w:rsidR="00BA5012" w:rsidRDefault="00BA5012" w:rsidP="00240AA1">
      <w:pPr>
        <w:pStyle w:val="ListParagraph"/>
        <w:numPr>
          <w:ilvl w:val="0"/>
          <w:numId w:val="15"/>
        </w:numPr>
      </w:pPr>
      <w:r>
        <w:t>Get in touch with Project Advisor.</w:t>
      </w:r>
      <w:r w:rsidR="005464E9">
        <w:t xml:space="preserve"> </w:t>
      </w:r>
      <w:r w:rsidR="005464E9" w:rsidRPr="001221C1">
        <w:rPr>
          <w:b/>
          <w:bCs/>
          <w:sz w:val="32"/>
          <w:szCs w:val="32"/>
        </w:rPr>
        <w:t>DO NOT BE NERVOUS TO CONTACT THEM</w:t>
      </w:r>
      <w:r w:rsidR="005464E9" w:rsidRPr="00D861BF">
        <w:rPr>
          <w:sz w:val="32"/>
          <w:szCs w:val="32"/>
        </w:rPr>
        <w:t>!</w:t>
      </w:r>
    </w:p>
    <w:p w14:paraId="4781285F" w14:textId="275B5713" w:rsidR="00954CC3" w:rsidRDefault="00954CC3" w:rsidP="00240AA1">
      <w:pPr>
        <w:pStyle w:val="ListParagraph"/>
        <w:numPr>
          <w:ilvl w:val="0"/>
          <w:numId w:val="15"/>
        </w:numPr>
      </w:pPr>
      <w:r>
        <w:t>Weekly Journals should be done before Midnight on Sunday.</w:t>
      </w:r>
    </w:p>
    <w:p w14:paraId="14D15509" w14:textId="3D4AA43B" w:rsidR="00240AA1" w:rsidRDefault="00240AA1" w:rsidP="00240AA1">
      <w:pPr>
        <w:pStyle w:val="ListParagraph"/>
        <w:numPr>
          <w:ilvl w:val="0"/>
          <w:numId w:val="15"/>
        </w:numPr>
      </w:pPr>
      <w:r>
        <w:t>Have a Game Design Document</w:t>
      </w:r>
      <w:r w:rsidR="00954CC3">
        <w:t xml:space="preserve"> (Evaluation #1)</w:t>
      </w:r>
      <w:r>
        <w:t xml:space="preserve"> prepared by </w:t>
      </w:r>
      <w:r w:rsidRPr="00A764AF">
        <w:rPr>
          <w:b/>
          <w:bCs/>
          <w:sz w:val="32"/>
          <w:szCs w:val="32"/>
        </w:rPr>
        <w:t>Week 6</w:t>
      </w:r>
      <w:r>
        <w:t>.</w:t>
      </w:r>
    </w:p>
    <w:p w14:paraId="7E0002EB" w14:textId="1454B53F" w:rsidR="00240AA1" w:rsidRDefault="00954CC3" w:rsidP="00240AA1">
      <w:pPr>
        <w:pStyle w:val="ListParagraph"/>
        <w:numPr>
          <w:ilvl w:val="0"/>
          <w:numId w:val="15"/>
        </w:numPr>
      </w:pPr>
      <w:r>
        <w:t>Work within chosen Game Engine for playable game (Evaluation #3) + Object Inventory (Evaluation #2).</w:t>
      </w:r>
    </w:p>
    <w:p w14:paraId="70D93DFA" w14:textId="0E36A4E0" w:rsidR="00954CC3" w:rsidRDefault="00954CC3" w:rsidP="00240AA1">
      <w:pPr>
        <w:pStyle w:val="ListParagraph"/>
        <w:numPr>
          <w:ilvl w:val="0"/>
          <w:numId w:val="15"/>
        </w:numPr>
      </w:pPr>
      <w:r>
        <w:t xml:space="preserve">Have Object Inventory prepared by </w:t>
      </w:r>
      <w:r w:rsidRPr="00A764AF">
        <w:rPr>
          <w:b/>
          <w:bCs/>
          <w:sz w:val="32"/>
          <w:szCs w:val="32"/>
        </w:rPr>
        <w:t>Week 10</w:t>
      </w:r>
      <w:r>
        <w:t>.</w:t>
      </w:r>
    </w:p>
    <w:p w14:paraId="32FB2CCB" w14:textId="2749F7C9" w:rsidR="00954CC3" w:rsidRDefault="00954CC3" w:rsidP="00240AA1">
      <w:pPr>
        <w:pStyle w:val="ListParagraph"/>
        <w:numPr>
          <w:ilvl w:val="0"/>
          <w:numId w:val="15"/>
        </w:numPr>
      </w:pPr>
      <w:r>
        <w:t xml:space="preserve">Have a playable game ready by </w:t>
      </w:r>
      <w:r w:rsidRPr="00A764AF">
        <w:rPr>
          <w:b/>
          <w:bCs/>
          <w:sz w:val="32"/>
          <w:szCs w:val="32"/>
        </w:rPr>
        <w:t>Week 14</w:t>
      </w:r>
      <w:r>
        <w:t>.</w:t>
      </w:r>
    </w:p>
    <w:p w14:paraId="3FD2EAAE" w14:textId="3750A8E8" w:rsidR="00DB17BB" w:rsidRDefault="00DB17BB" w:rsidP="00240AA1">
      <w:pPr>
        <w:pStyle w:val="ListParagraph"/>
        <w:numPr>
          <w:ilvl w:val="0"/>
          <w:numId w:val="15"/>
        </w:numPr>
      </w:pPr>
      <w:r>
        <w:t>Finish up any other tasks as well.</w:t>
      </w:r>
    </w:p>
    <w:p w14:paraId="5DE053EF" w14:textId="3A741C48" w:rsidR="00DB17BB" w:rsidRPr="00240AA1" w:rsidRDefault="00DB17BB" w:rsidP="00240AA1">
      <w:pPr>
        <w:pStyle w:val="ListParagraph"/>
        <w:numPr>
          <w:ilvl w:val="0"/>
          <w:numId w:val="15"/>
        </w:numPr>
      </w:pPr>
      <w:r>
        <w:t>Put playable game on Resume.</w:t>
      </w:r>
    </w:p>
    <w:sectPr w:rsidR="00DB17BB" w:rsidRPr="0024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AB65CA"/>
    <w:multiLevelType w:val="hybridMultilevel"/>
    <w:tmpl w:val="1C98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64151218">
    <w:abstractNumId w:val="11"/>
  </w:num>
  <w:num w:numId="2" w16cid:durableId="1628857181">
    <w:abstractNumId w:val="10"/>
  </w:num>
  <w:num w:numId="3" w16cid:durableId="1426144834">
    <w:abstractNumId w:val="14"/>
  </w:num>
  <w:num w:numId="4" w16cid:durableId="215631441">
    <w:abstractNumId w:val="12"/>
  </w:num>
  <w:num w:numId="5" w16cid:durableId="610823516">
    <w:abstractNumId w:val="9"/>
  </w:num>
  <w:num w:numId="6" w16cid:durableId="428738443">
    <w:abstractNumId w:val="7"/>
  </w:num>
  <w:num w:numId="7" w16cid:durableId="862716200">
    <w:abstractNumId w:val="6"/>
  </w:num>
  <w:num w:numId="8" w16cid:durableId="385833651">
    <w:abstractNumId w:val="5"/>
  </w:num>
  <w:num w:numId="9" w16cid:durableId="243957249">
    <w:abstractNumId w:val="4"/>
  </w:num>
  <w:num w:numId="10" w16cid:durableId="815949845">
    <w:abstractNumId w:val="8"/>
  </w:num>
  <w:num w:numId="11" w16cid:durableId="1707292736">
    <w:abstractNumId w:val="3"/>
  </w:num>
  <w:num w:numId="12" w16cid:durableId="1581988574">
    <w:abstractNumId w:val="2"/>
  </w:num>
  <w:num w:numId="13" w16cid:durableId="480848087">
    <w:abstractNumId w:val="1"/>
  </w:num>
  <w:num w:numId="14" w16cid:durableId="1373075370">
    <w:abstractNumId w:val="0"/>
  </w:num>
  <w:num w:numId="15" w16cid:durableId="12737858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A1"/>
    <w:rsid w:val="000005E5"/>
    <w:rsid w:val="001221C1"/>
    <w:rsid w:val="00240AA1"/>
    <w:rsid w:val="00442B3C"/>
    <w:rsid w:val="005464E9"/>
    <w:rsid w:val="00954CC3"/>
    <w:rsid w:val="00A764AF"/>
    <w:rsid w:val="00BA5012"/>
    <w:rsid w:val="00C57B40"/>
    <w:rsid w:val="00D861BF"/>
    <w:rsid w:val="00D87780"/>
    <w:rsid w:val="00DB17BB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4A62"/>
  <w15:chartTrackingRefBased/>
  <w15:docId w15:val="{F996B521-55AB-44B2-ACBD-226C3584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24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ric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21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Lyricismly</dc:creator>
  <cp:lastModifiedBy>Elijah Washington</cp:lastModifiedBy>
  <cp:revision>8</cp:revision>
  <dcterms:created xsi:type="dcterms:W3CDTF">2023-09-09T22:35:00Z</dcterms:created>
  <dcterms:modified xsi:type="dcterms:W3CDTF">2023-09-09T23:02:00Z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