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6C70" w14:textId="4A39B8E4" w:rsidR="00E94641" w:rsidRDefault="007C0E10" w:rsidP="007C0E10">
      <w:pPr>
        <w:jc w:val="center"/>
      </w:pPr>
      <w:r>
        <w:t>Project Plan</w:t>
      </w:r>
      <w:r w:rsidR="00735E6F">
        <w:t xml:space="preserve"> – Project 1</w:t>
      </w:r>
    </w:p>
    <w:p w14:paraId="65990C20" w14:textId="3B73164B" w:rsidR="003E6EE7" w:rsidRDefault="007C0E10" w:rsidP="007C0E10">
      <w:r>
        <w:t>Wednesdays and Fridays: I will make sure to get as much information and work down as possible.</w:t>
      </w:r>
    </w:p>
    <w:p w14:paraId="7D912AEC" w14:textId="0D746551" w:rsidR="007C0E10" w:rsidRDefault="003E6EE7" w:rsidP="007C0E10">
      <w:r>
        <w:t xml:space="preserve">Tuesdays/Thursdays: During </w:t>
      </w:r>
      <w:r w:rsidR="00692A13">
        <w:t>free time</w:t>
      </w:r>
      <w:r w:rsidR="00851C55">
        <w:t>/Project Time</w:t>
      </w:r>
      <w:r>
        <w:t>, work on completing the tasks.</w:t>
      </w:r>
    </w:p>
    <w:p w14:paraId="5A529669" w14:textId="492B1FF3" w:rsidR="004C0849" w:rsidRDefault="007C0E10" w:rsidP="007C0E10">
      <w:r>
        <w:t>Weekends: Optional but also a day where I get information and write it down into the documents.</w:t>
      </w:r>
    </w:p>
    <w:p w14:paraId="7FC69E17" w14:textId="372FC840" w:rsidR="003E6EE7" w:rsidRDefault="004C0849" w:rsidP="003E6EE7">
      <w:r>
        <w:t>Sunday: Report any type of important findings or progress made in Weekly Journal that were found within the week.</w:t>
      </w:r>
    </w:p>
    <w:p w14:paraId="46EDCC7E" w14:textId="143C4D8B" w:rsidR="003E6EE7" w:rsidRDefault="003E6EE7" w:rsidP="003E6EE7">
      <w:r>
        <w:t>During any events: Anything like the HUE Invitational will be used to find information and primary research since it relates to my Project 1.</w:t>
      </w:r>
    </w:p>
    <w:p w14:paraId="68779546" w14:textId="4901DA25" w:rsidR="00935CDF" w:rsidRDefault="00935CDF" w:rsidP="003E6EE7"/>
    <w:p w14:paraId="671A9448" w14:textId="7753B3B9" w:rsidR="005F0598" w:rsidRDefault="005F0598" w:rsidP="003E6EE7">
      <w:r>
        <w:t>Make sure to get the items in before the deadline</w:t>
      </w:r>
      <w:r w:rsidR="00684868">
        <w:t>s</w:t>
      </w:r>
      <w:r w:rsidR="007E4A5B">
        <w:t>.</w:t>
      </w:r>
      <w:r w:rsidR="004062CC">
        <w:t xml:space="preserve"> Have evaluations ready for the Final Presentation date</w:t>
      </w:r>
      <w:r w:rsidR="00AB5CD1">
        <w:t>.</w:t>
      </w:r>
    </w:p>
    <w:p w14:paraId="771CF0C7" w14:textId="77777777" w:rsidR="005F0598" w:rsidRDefault="005F0598" w:rsidP="003E6EE7"/>
    <w:p w14:paraId="6931BDBF" w14:textId="7CB0525B" w:rsidR="00935CDF" w:rsidRDefault="00935CDF" w:rsidP="003E6EE7">
      <w:r>
        <w:t>Get in touch with Student Success as well for strategies during the semester.</w:t>
      </w:r>
    </w:p>
    <w:p w14:paraId="3685534B" w14:textId="77777777" w:rsidR="003E6EE7" w:rsidRDefault="003E6EE7" w:rsidP="003E6EE7"/>
    <w:p w14:paraId="490391BE" w14:textId="7C89EB66" w:rsidR="003E6EE7" w:rsidRDefault="003E6EE7" w:rsidP="003E6EE7">
      <w:r w:rsidRPr="004C0849">
        <w:rPr>
          <w:b/>
          <w:bCs/>
        </w:rPr>
        <w:t>Make sure to get sticky notes/notebooks to write down any findings</w:t>
      </w:r>
      <w:r>
        <w:rPr>
          <w:b/>
          <w:bCs/>
        </w:rPr>
        <w:t>, make short-term + long-term goals for project, and</w:t>
      </w:r>
      <w:r w:rsidRPr="004C0849">
        <w:rPr>
          <w:b/>
          <w:bCs/>
        </w:rPr>
        <w:t xml:space="preserve"> key information relating to Project findings</w:t>
      </w:r>
      <w:r>
        <w:t>.</w:t>
      </w:r>
    </w:p>
    <w:p w14:paraId="28FB13F2" w14:textId="77777777" w:rsidR="003E6EE7" w:rsidRDefault="003E6EE7" w:rsidP="003E6EE7">
      <w:r w:rsidRPr="004C0849">
        <w:rPr>
          <w:b/>
          <w:bCs/>
        </w:rPr>
        <w:t>Take frequent breaks to prevent burnout or stress</w:t>
      </w:r>
      <w:r>
        <w:t>.</w:t>
      </w:r>
    </w:p>
    <w:p w14:paraId="40F04322" w14:textId="4338F04C" w:rsidR="004C0849" w:rsidRDefault="004C0849" w:rsidP="007C0E10"/>
    <w:sectPr w:rsidR="004C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6092803">
    <w:abstractNumId w:val="11"/>
  </w:num>
  <w:num w:numId="2" w16cid:durableId="49428643">
    <w:abstractNumId w:val="10"/>
  </w:num>
  <w:num w:numId="3" w16cid:durableId="640843553">
    <w:abstractNumId w:val="13"/>
  </w:num>
  <w:num w:numId="4" w16cid:durableId="1458985330">
    <w:abstractNumId w:val="12"/>
  </w:num>
  <w:num w:numId="5" w16cid:durableId="1688798743">
    <w:abstractNumId w:val="9"/>
  </w:num>
  <w:num w:numId="6" w16cid:durableId="1614047684">
    <w:abstractNumId w:val="7"/>
  </w:num>
  <w:num w:numId="7" w16cid:durableId="1125274371">
    <w:abstractNumId w:val="6"/>
  </w:num>
  <w:num w:numId="8" w16cid:durableId="1392383082">
    <w:abstractNumId w:val="5"/>
  </w:num>
  <w:num w:numId="9" w16cid:durableId="686831618">
    <w:abstractNumId w:val="4"/>
  </w:num>
  <w:num w:numId="10" w16cid:durableId="649789791">
    <w:abstractNumId w:val="8"/>
  </w:num>
  <w:num w:numId="11" w16cid:durableId="110638299">
    <w:abstractNumId w:val="3"/>
  </w:num>
  <w:num w:numId="12" w16cid:durableId="810560639">
    <w:abstractNumId w:val="2"/>
  </w:num>
  <w:num w:numId="13" w16cid:durableId="976447711">
    <w:abstractNumId w:val="1"/>
  </w:num>
  <w:num w:numId="14" w16cid:durableId="81834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10"/>
    <w:rsid w:val="000005E5"/>
    <w:rsid w:val="003E6EE7"/>
    <w:rsid w:val="004062CC"/>
    <w:rsid w:val="00442B3C"/>
    <w:rsid w:val="004C0849"/>
    <w:rsid w:val="005F0598"/>
    <w:rsid w:val="00684868"/>
    <w:rsid w:val="00692A13"/>
    <w:rsid w:val="00735E6F"/>
    <w:rsid w:val="007C0E10"/>
    <w:rsid w:val="007E4A5B"/>
    <w:rsid w:val="00851C55"/>
    <w:rsid w:val="00935CDF"/>
    <w:rsid w:val="00AB5CD1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7FCC"/>
  <w15:chartTrackingRefBased/>
  <w15:docId w15:val="{AACFAEB2-DF69-4703-AD5E-72C89E41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ric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22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Lyricismly</dc:creator>
  <cp:lastModifiedBy>Elijah Washington</cp:lastModifiedBy>
  <cp:revision>11</cp:revision>
  <dcterms:created xsi:type="dcterms:W3CDTF">2022-12-11T01:04:00Z</dcterms:created>
  <dcterms:modified xsi:type="dcterms:W3CDTF">2022-12-11T01:26:00Z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