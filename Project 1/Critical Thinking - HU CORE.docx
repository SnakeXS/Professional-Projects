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3C3B" w14:textId="4F5E4CA6" w:rsidR="00E94641" w:rsidRDefault="0071167D" w:rsidP="0071167D">
      <w:pPr>
        <w:jc w:val="center"/>
      </w:pPr>
      <w:r>
        <w:t>HU Core Competency - Critical Thinking</w:t>
      </w:r>
    </w:p>
    <w:p w14:paraId="1217CC5D" w14:textId="4DE88C37" w:rsidR="0071167D" w:rsidRDefault="0071167D" w:rsidP="0071167D">
      <w:r>
        <w:t>During my project 1 session, I wanted to use this competency as much as possible. What I learned about my understanding this competency is that my knowledge of it can be improved upon instead of mainly focusing on one part of the situation. What I mean by this is that during my progress in completion of Project 1, I was looking more at out of context sentences without knowing why or what was said after or before which led to that. Because of that, I learned to look more into the entirety of content that I have stumbled upon for a better understanding.</w:t>
      </w:r>
      <w:r w:rsidR="009E114E">
        <w:t xml:space="preserve"> Since I was working alone a lot of the time, I didn’t have much of an effect on others.</w:t>
      </w:r>
      <w:r w:rsidR="00C04C07">
        <w:t xml:space="preserve"> To continue to develop in this area, I need to make sure to apply all the knowledge</w:t>
      </w:r>
      <w:r w:rsidR="00B30DEE">
        <w:t xml:space="preserve"> that</w:t>
      </w:r>
      <w:r w:rsidR="00C04C07">
        <w:t xml:space="preserve"> I know and question it to make sure it will stick in my mind.</w:t>
      </w:r>
      <w:r w:rsidR="00B30DEE">
        <w:t xml:space="preserve"> I will also need to make sure to read everything provided in the material to get a better understanding of the context or situation of why something is said.</w:t>
      </w:r>
    </w:p>
    <w:sectPr w:rsidR="0071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49045447">
    <w:abstractNumId w:val="11"/>
  </w:num>
  <w:num w:numId="2" w16cid:durableId="1768847447">
    <w:abstractNumId w:val="10"/>
  </w:num>
  <w:num w:numId="3" w16cid:durableId="1117522733">
    <w:abstractNumId w:val="13"/>
  </w:num>
  <w:num w:numId="4" w16cid:durableId="1468401007">
    <w:abstractNumId w:val="12"/>
  </w:num>
  <w:num w:numId="5" w16cid:durableId="1464927668">
    <w:abstractNumId w:val="9"/>
  </w:num>
  <w:num w:numId="6" w16cid:durableId="1776559996">
    <w:abstractNumId w:val="7"/>
  </w:num>
  <w:num w:numId="7" w16cid:durableId="184372040">
    <w:abstractNumId w:val="6"/>
  </w:num>
  <w:num w:numId="8" w16cid:durableId="324479162">
    <w:abstractNumId w:val="5"/>
  </w:num>
  <w:num w:numId="9" w16cid:durableId="1864246147">
    <w:abstractNumId w:val="4"/>
  </w:num>
  <w:num w:numId="10" w16cid:durableId="1850216904">
    <w:abstractNumId w:val="8"/>
  </w:num>
  <w:num w:numId="11" w16cid:durableId="172383353">
    <w:abstractNumId w:val="3"/>
  </w:num>
  <w:num w:numId="12" w16cid:durableId="1495950500">
    <w:abstractNumId w:val="2"/>
  </w:num>
  <w:num w:numId="13" w16cid:durableId="1146170592">
    <w:abstractNumId w:val="1"/>
  </w:num>
  <w:num w:numId="14" w16cid:durableId="120155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7D"/>
    <w:rsid w:val="000005E5"/>
    <w:rsid w:val="003D4DA0"/>
    <w:rsid w:val="00442B3C"/>
    <w:rsid w:val="0071167D"/>
    <w:rsid w:val="009E114E"/>
    <w:rsid w:val="00B30DEE"/>
    <w:rsid w:val="00C04C07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FA51"/>
  <w15:chartTrackingRefBased/>
  <w15:docId w15:val="{9237EC09-BD13-4CED-9AEC-5E5596D1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ric\AppData\Local\Packages\Microsoft.Office.Desktop_8wekyb3d8bbwe\LocalCache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345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Lyricismly</dc:creator>
  <cp:lastModifiedBy>Elijah Washington</cp:lastModifiedBy>
  <cp:revision>2</cp:revision>
  <dcterms:created xsi:type="dcterms:W3CDTF">2022-11-28T05:19:00Z</dcterms:created>
  <dcterms:modified xsi:type="dcterms:W3CDTF">2022-12-10T02:34:00Z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